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0C" w:rsidRDefault="00363C0C" w:rsidP="0016378F"/>
    <w:p w:rsidR="00274502" w:rsidRDefault="00274502" w:rsidP="0016378F">
      <w:bookmarkStart w:id="0" w:name="_GoBack"/>
      <w:r>
        <w:rPr>
          <w:noProof/>
          <w:lang w:eastAsia="en-US"/>
        </w:rPr>
        <w:drawing>
          <wp:inline distT="0" distB="0" distL="0" distR="0" wp14:anchorId="49AD1B62" wp14:editId="30EB8B1C">
            <wp:extent cx="5761355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4502" w:rsidRDefault="00274502" w:rsidP="0016378F"/>
    <w:p w:rsidR="00274502" w:rsidRDefault="00274502" w:rsidP="0016378F">
      <w:r>
        <w:rPr>
          <w:noProof/>
          <w:lang w:eastAsia="en-US"/>
        </w:rPr>
        <w:drawing>
          <wp:inline distT="0" distB="0" distL="0" distR="0" wp14:anchorId="12C4A7EB" wp14:editId="5846452D">
            <wp:extent cx="5761355" cy="271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E8" w:rsidRDefault="00F75FE8" w:rsidP="0016378F"/>
    <w:p w:rsidR="00F75FE8" w:rsidRDefault="00F75FE8" w:rsidP="0016378F"/>
    <w:p w:rsidR="00F75FE8" w:rsidRDefault="00F75FE8" w:rsidP="0016378F"/>
    <w:p w:rsidR="00F75FE8" w:rsidRPr="00274502" w:rsidRDefault="00F75FE8" w:rsidP="0016378F"/>
    <w:sectPr w:rsidR="00F75FE8" w:rsidRPr="00274502" w:rsidSect="00C4442C">
      <w:footerReference w:type="default" r:id="rId15"/>
      <w:footerReference w:type="first" r:id="rId16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BB5" w:rsidRDefault="005B2BB5">
      <w:r>
        <w:separator/>
      </w:r>
    </w:p>
  </w:endnote>
  <w:endnote w:type="continuationSeparator" w:id="0">
    <w:p w:rsidR="005B2BB5" w:rsidRDefault="005B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BB5" w:rsidRDefault="005B2BB5">
      <w:r>
        <w:separator/>
      </w:r>
    </w:p>
  </w:footnote>
  <w:footnote w:type="continuationSeparator" w:id="0">
    <w:p w:rsidR="005B2BB5" w:rsidRDefault="005B2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3700ED"/>
    <w:multiLevelType w:val="multilevel"/>
    <w:tmpl w:val="574087B6"/>
    <w:numStyleLink w:val="Philipsbullets"/>
  </w:abstractNum>
  <w:abstractNum w:abstractNumId="16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2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02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B3DDF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74502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B2BB5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446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50AD8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42769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5FE8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B8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204108\AppData\Local\Temp\Templafy\WordVsto\5nh1ro1j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emplafyFormConfiguration><![CDATA[{"formFields":[],"formDataEntries":[]}]]></TemplafyFormConfiguratio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E5B46-258F-4D55-A065-A66E3224440F}">
  <ds:schemaRefs/>
</ds:datastoreItem>
</file>

<file path=customXml/itemProps2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8F483A-6751-4EC4-B3C4-453CB9CA0C65}">
  <ds:schemaRefs/>
</ds:datastoreItem>
</file>

<file path=customXml/itemProps4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A87C848-24CC-4BBE-A659-C6FA4EA4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5nh1ro1j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2022-09-20T19:09:00Z</dcterms:created>
  <dcterms:modified xsi:type="dcterms:W3CDTF">2022-09-20T19:09:00Z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637656879730671799</vt:lpwstr>
  </property>
  <property fmtid="{D5CDD505-2E9C-101B-9397-08002B2CF9AE}" pid="6" name="TemplafyFromBlank">
    <vt:bool>true</vt:bool>
  </property>
</Properties>
</file>